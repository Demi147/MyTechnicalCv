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bookmarkStart w:id="0" w:name="_GoBack"/>
          <w:bookmarkEnd w:id="0"/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009955" cy="2182483"/>
                      <wp:effectExtent l="19050" t="19050" r="47625" b="4699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955" cy="2182483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119762" t="-37942" r="-119762" b="-37942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E5982FC" id="Oval 2" o:spid="_x0000_s1026" alt="Title: Professional Headshot of Man" style="width:158.25pt;height:17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E21B5B" w:rsidP="001B2ABD">
            <w:pPr>
              <w:pStyle w:val="Title"/>
            </w:pPr>
            <w:r>
              <w:t>CAREl Haasbroek</w:t>
            </w:r>
          </w:p>
          <w:p w:rsidR="001B2ABD" w:rsidRDefault="00E21B5B" w:rsidP="00E21B5B">
            <w:pPr>
              <w:pStyle w:val="Subtitle"/>
            </w:pPr>
            <w:r w:rsidRPr="003610BC">
              <w:rPr>
                <w:spacing w:val="161"/>
                <w:w w:val="100"/>
              </w:rPr>
              <w:t>Studen</w:t>
            </w:r>
            <w:r w:rsidRPr="003610BC">
              <w:rPr>
                <w:spacing w:val="1"/>
                <w:w w:val="100"/>
              </w:rPr>
              <w:t>t</w:t>
            </w:r>
          </w:p>
        </w:tc>
      </w:tr>
      <w:tr w:rsidR="001B2ABD" w:rsidTr="001B2ABD">
        <w:tc>
          <w:tcPr>
            <w:tcW w:w="3600" w:type="dxa"/>
          </w:tcPr>
          <w:p w:rsidR="001B2ABD" w:rsidRDefault="00777C2D" w:rsidP="00036450">
            <w:pPr>
              <w:pStyle w:val="Heading3"/>
            </w:pPr>
            <w:r>
              <w:t>About Me</w:t>
            </w:r>
          </w:p>
          <w:p w:rsidR="00777C2D" w:rsidRPr="00777C2D" w:rsidRDefault="00777C2D" w:rsidP="00777C2D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777C2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I'm an indie game developer that dabbles mainly in AI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and backend systems for games.</w:t>
            </w:r>
          </w:p>
          <w:p w:rsidR="00777C2D" w:rsidRPr="00777C2D" w:rsidRDefault="00777C2D" w:rsidP="00777C2D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777C2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I also dabble in </w:t>
            </w:r>
            <w:proofErr w:type="spellStart"/>
            <w:r w:rsidRPr="00777C2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c#</w:t>
            </w:r>
            <w:proofErr w:type="spellEnd"/>
            <w:r w:rsidRPr="00777C2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frameworks like </w:t>
            </w:r>
            <w:proofErr w:type="spellStart"/>
            <w:r w:rsidRPr="00777C2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blazor</w:t>
            </w:r>
            <w:proofErr w:type="spellEnd"/>
            <w:r w:rsidRPr="00777C2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and MVC for personal projects. I like learning new technologies and how to practically apply them in real life. I would like to become a software engineer, creating big comple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x programs that make life easy.</w:t>
            </w:r>
          </w:p>
          <w:p w:rsidR="00036450" w:rsidRDefault="00777C2D" w:rsidP="00777C2D">
            <w:r w:rsidRPr="00777C2D">
              <w:t>One day I would like to add robotics to my hobbies</w:t>
            </w:r>
            <w:r>
              <w:t>,</w:t>
            </w:r>
            <w:r w:rsidRPr="00777C2D">
              <w:t xml:space="preserve"> just like I'm making games now.</w:t>
            </w:r>
          </w:p>
          <w:p w:rsidR="00036450" w:rsidRDefault="00036450" w:rsidP="00036450"/>
          <w:sdt>
            <w:sdtPr>
              <w:id w:val="-1954003311"/>
              <w:placeholder>
                <w:docPart w:val="C9D0F35AE9F54CF99E933E3E10BC3DD7"/>
              </w:placeholder>
              <w:temporary/>
              <w:showingPlcHdr/>
              <w15:appearance w15:val="hidden"/>
            </w:sdtPr>
            <w:sdtEndPr/>
            <w:sdtContent>
              <w:p w:rsidR="004D3011" w:rsidRPr="004D3011" w:rsidRDefault="00CB0055" w:rsidP="00777C2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67859272"/>
              <w:placeholder>
                <w:docPart w:val="C735BAF128584408A3115D7DD500F03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46314C" w:rsidP="004D3011">
            <w:hyperlink r:id="rId11" w:history="1">
              <w:r w:rsidR="00777C2D" w:rsidRPr="00777C2D">
                <w:rPr>
                  <w:rStyle w:val="Hyperlink"/>
                </w:rPr>
                <w:t>My Technical CV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954D1895E79D4DA8B16D49326F5D06B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777C2D" w:rsidP="004D3011">
            <w:pPr>
              <w:rPr>
                <w:rStyle w:val="Hyperlink"/>
              </w:rPr>
            </w:pPr>
            <w:r>
              <w:t>Carel.Haasbroekt@gmail.com</w:t>
            </w:r>
          </w:p>
          <w:sdt>
            <w:sdtPr>
              <w:id w:val="-1444214663"/>
              <w:placeholder>
                <w:docPart w:val="96FBE7480DC24E9C91BBAFB608168484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777C2D" w:rsidP="004D3011">
            <w:r>
              <w:t>Athletics</w:t>
            </w:r>
          </w:p>
          <w:p w:rsidR="00777C2D" w:rsidRPr="004D3011" w:rsidRDefault="00777C2D" w:rsidP="00777C2D">
            <w:r>
              <w:t>Indie Game Dev</w:t>
            </w:r>
          </w:p>
          <w:p w:rsidR="004D3011" w:rsidRPr="004D3011" w:rsidRDefault="004D3011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6C69E055E3049D5972CAFFA9D2EA746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E21B5B" w:rsidP="00B359E4">
            <w:pPr>
              <w:pStyle w:val="Heading4"/>
            </w:pPr>
            <w:r>
              <w:t>HTS Sasolburg</w:t>
            </w:r>
          </w:p>
          <w:p w:rsidR="00036450" w:rsidRPr="00B359E4" w:rsidRDefault="00E21B5B" w:rsidP="00B359E4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2016</w:t>
            </w:r>
          </w:p>
          <w:p w:rsidR="00036450" w:rsidRDefault="00036450" w:rsidP="00036450"/>
          <w:p w:rsidR="00036450" w:rsidRPr="00B359E4" w:rsidRDefault="00E21B5B" w:rsidP="00B359E4">
            <w:pPr>
              <w:pStyle w:val="Heading4"/>
            </w:pPr>
            <w:r>
              <w:t>NWU Vaal</w:t>
            </w:r>
          </w:p>
          <w:p w:rsidR="00036450" w:rsidRPr="00B359E4" w:rsidRDefault="00E21B5B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Present</w:t>
            </w:r>
          </w:p>
          <w:p w:rsidR="00036450" w:rsidRDefault="00E21B5B" w:rsidP="00036450">
            <w:r>
              <w:t>BSC IT</w:t>
            </w:r>
          </w:p>
          <w:sdt>
            <w:sdtPr>
              <w:id w:val="1001553383"/>
              <w:placeholder>
                <w:docPart w:val="B29C733980724D958AA77B3FCC37FD1A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Pr="004D3011" w:rsidRDefault="00E21B5B" w:rsidP="004D3011">
            <w:r>
              <w:t>None</w:t>
            </w:r>
          </w:p>
          <w:p w:rsidR="004D3011" w:rsidRDefault="004D3011" w:rsidP="00036450"/>
          <w:sdt>
            <w:sdtPr>
              <w:id w:val="1669594239"/>
              <w:placeholder>
                <w:docPart w:val="E7163EC442524B92B60216A22A1B0DB5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val="en-ZA" w:eastAsia="en-ZA"/>
              </w:rPr>
              <w:drawing>
                <wp:inline distT="0" distB="0" distL="0" distR="0" wp14:anchorId="5AFFFF85" wp14:editId="29FA67EF">
                  <wp:extent cx="3756660" cy="1397479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43117B" w:rsidRDefault="0046314C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14C" w:rsidRDefault="0046314C" w:rsidP="000C45FF">
      <w:r>
        <w:separator/>
      </w:r>
    </w:p>
  </w:endnote>
  <w:endnote w:type="continuationSeparator" w:id="0">
    <w:p w:rsidR="0046314C" w:rsidRDefault="0046314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14C" w:rsidRDefault="0046314C" w:rsidP="000C45FF">
      <w:r>
        <w:separator/>
      </w:r>
    </w:p>
  </w:footnote>
  <w:footnote w:type="continuationSeparator" w:id="0">
    <w:p w:rsidR="0046314C" w:rsidRDefault="0046314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5B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610BC"/>
    <w:rsid w:val="0037121F"/>
    <w:rsid w:val="003A6B7D"/>
    <w:rsid w:val="003B06CA"/>
    <w:rsid w:val="004028BE"/>
    <w:rsid w:val="004071FC"/>
    <w:rsid w:val="00445947"/>
    <w:rsid w:val="0046314C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77C2D"/>
    <w:rsid w:val="007867A0"/>
    <w:rsid w:val="007927F5"/>
    <w:rsid w:val="00802CA0"/>
    <w:rsid w:val="009260CD"/>
    <w:rsid w:val="00952C25"/>
    <w:rsid w:val="00A2118D"/>
    <w:rsid w:val="00A86B2E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7388D"/>
    <w:rsid w:val="00DA1F4D"/>
    <w:rsid w:val="00DD172A"/>
    <w:rsid w:val="00E21B5B"/>
    <w:rsid w:val="00E25A26"/>
    <w:rsid w:val="00E4381A"/>
    <w:rsid w:val="00E55D74"/>
    <w:rsid w:val="00EF0B9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6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mi147.github.io/MyTechnicalCv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l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1">
                  <c:v>Unity</c:v>
                </c:pt>
                <c:pt idx="2">
                  <c:v>JavaScript</c:v>
                </c:pt>
                <c:pt idx="3">
                  <c:v>Python</c:v>
                </c:pt>
                <c:pt idx="4">
                  <c:v>C#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1">
                  <c:v>0.75</c:v>
                </c:pt>
                <c:pt idx="2">
                  <c:v>0.45</c:v>
                </c:pt>
                <c:pt idx="3">
                  <c:v>0.5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D0F35AE9F54CF99E933E3E10BC3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5208-1346-4AC6-B78E-BEA68B15A21A}"/>
      </w:docPartPr>
      <w:docPartBody>
        <w:p w:rsidR="004B0A73" w:rsidRDefault="00CF0937">
          <w:pPr>
            <w:pStyle w:val="C9D0F35AE9F54CF99E933E3E10BC3DD7"/>
          </w:pPr>
          <w:r w:rsidRPr="00CB0055">
            <w:t>Contact</w:t>
          </w:r>
        </w:p>
      </w:docPartBody>
    </w:docPart>
    <w:docPart>
      <w:docPartPr>
        <w:name w:val="C735BAF128584408A3115D7DD500F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49A57-E1A2-4ECB-B3F7-B9883D3E81EB}"/>
      </w:docPartPr>
      <w:docPartBody>
        <w:p w:rsidR="004B0A73" w:rsidRDefault="00CF0937">
          <w:pPr>
            <w:pStyle w:val="C735BAF128584408A3115D7DD500F03F"/>
          </w:pPr>
          <w:r w:rsidRPr="004D3011">
            <w:t>WEBSITE:</w:t>
          </w:r>
        </w:p>
      </w:docPartBody>
    </w:docPart>
    <w:docPart>
      <w:docPartPr>
        <w:name w:val="954D1895E79D4DA8B16D49326F5D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7B673-56B0-4230-BBCF-06524DB15F1E}"/>
      </w:docPartPr>
      <w:docPartBody>
        <w:p w:rsidR="004B0A73" w:rsidRDefault="00CF0937">
          <w:pPr>
            <w:pStyle w:val="954D1895E79D4DA8B16D49326F5D06B9"/>
          </w:pPr>
          <w:r w:rsidRPr="004D3011">
            <w:t>EMAIL:</w:t>
          </w:r>
        </w:p>
      </w:docPartBody>
    </w:docPart>
    <w:docPart>
      <w:docPartPr>
        <w:name w:val="96FBE7480DC24E9C91BBAFB60816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FCBB6-F201-47EF-A04D-F4D432869166}"/>
      </w:docPartPr>
      <w:docPartBody>
        <w:p w:rsidR="004B0A73" w:rsidRDefault="00CF0937">
          <w:pPr>
            <w:pStyle w:val="96FBE7480DC24E9C91BBAFB608168484"/>
          </w:pPr>
          <w:r w:rsidRPr="00CB0055">
            <w:t>Hobbies</w:t>
          </w:r>
        </w:p>
      </w:docPartBody>
    </w:docPart>
    <w:docPart>
      <w:docPartPr>
        <w:name w:val="F6C69E055E3049D5972CAFFA9D2E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9CCC2-A6FE-4E7B-B476-5C97013BD929}"/>
      </w:docPartPr>
      <w:docPartBody>
        <w:p w:rsidR="004B0A73" w:rsidRDefault="00CF0937">
          <w:pPr>
            <w:pStyle w:val="F6C69E055E3049D5972CAFFA9D2EA746"/>
          </w:pPr>
          <w:r w:rsidRPr="00036450">
            <w:t>EDUCATION</w:t>
          </w:r>
        </w:p>
      </w:docPartBody>
    </w:docPart>
    <w:docPart>
      <w:docPartPr>
        <w:name w:val="B29C733980724D958AA77B3FCC37F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BFFF2-BCFA-405C-8DBB-5465EA7CDBCF}"/>
      </w:docPartPr>
      <w:docPartBody>
        <w:p w:rsidR="004B0A73" w:rsidRDefault="00CF0937">
          <w:pPr>
            <w:pStyle w:val="B29C733980724D958AA77B3FCC37FD1A"/>
          </w:pPr>
          <w:r w:rsidRPr="00036450">
            <w:t>WORK EXPERIENCE</w:t>
          </w:r>
        </w:p>
      </w:docPartBody>
    </w:docPart>
    <w:docPart>
      <w:docPartPr>
        <w:name w:val="E7163EC442524B92B60216A22A1B0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3DFA3-2423-4AC1-9ADE-3AE2FC805A50}"/>
      </w:docPartPr>
      <w:docPartBody>
        <w:p w:rsidR="004B0A73" w:rsidRDefault="00CF0937">
          <w:pPr>
            <w:pStyle w:val="E7163EC442524B92B60216A22A1B0DB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7"/>
    <w:rsid w:val="00263426"/>
    <w:rsid w:val="004B0A73"/>
    <w:rsid w:val="00672B15"/>
    <w:rsid w:val="00C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9183E66FB147B8B4DF1F381FD21100">
    <w:name w:val="DC9183E66FB147B8B4DF1F381FD21100"/>
  </w:style>
  <w:style w:type="paragraph" w:customStyle="1" w:styleId="464A624DE5764CAEB64C7F0C1518CAE7">
    <w:name w:val="464A624DE5764CAEB64C7F0C1518CAE7"/>
  </w:style>
  <w:style w:type="paragraph" w:customStyle="1" w:styleId="36E3A6D660DC4A378D86749AE4C94B51">
    <w:name w:val="36E3A6D660DC4A378D86749AE4C94B51"/>
  </w:style>
  <w:style w:type="paragraph" w:customStyle="1" w:styleId="66780596940A47A8986C43A2C9C7E539">
    <w:name w:val="66780596940A47A8986C43A2C9C7E539"/>
  </w:style>
  <w:style w:type="paragraph" w:customStyle="1" w:styleId="C9D0F35AE9F54CF99E933E3E10BC3DD7">
    <w:name w:val="C9D0F35AE9F54CF99E933E3E10BC3DD7"/>
  </w:style>
  <w:style w:type="paragraph" w:customStyle="1" w:styleId="F0B06634E21C4167B8AA682B00DF21A8">
    <w:name w:val="F0B06634E21C4167B8AA682B00DF21A8"/>
  </w:style>
  <w:style w:type="paragraph" w:customStyle="1" w:styleId="A4E77E551E4F430BA582B47B1CA428A7">
    <w:name w:val="A4E77E551E4F430BA582B47B1CA428A7"/>
  </w:style>
  <w:style w:type="paragraph" w:customStyle="1" w:styleId="C735BAF128584408A3115D7DD500F03F">
    <w:name w:val="C735BAF128584408A3115D7DD500F03F"/>
  </w:style>
  <w:style w:type="paragraph" w:customStyle="1" w:styleId="EEEDAC8308AA4F86A098432A44690183">
    <w:name w:val="EEEDAC8308AA4F86A098432A44690183"/>
  </w:style>
  <w:style w:type="paragraph" w:customStyle="1" w:styleId="954D1895E79D4DA8B16D49326F5D06B9">
    <w:name w:val="954D1895E79D4DA8B16D49326F5D06B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741953AB8D64187A3149AAD52313F73">
    <w:name w:val="A741953AB8D64187A3149AAD52313F73"/>
  </w:style>
  <w:style w:type="paragraph" w:customStyle="1" w:styleId="96FBE7480DC24E9C91BBAFB608168484">
    <w:name w:val="96FBE7480DC24E9C91BBAFB608168484"/>
  </w:style>
  <w:style w:type="paragraph" w:customStyle="1" w:styleId="C9499119961A4733AB46C9E6032C0ADB">
    <w:name w:val="C9499119961A4733AB46C9E6032C0ADB"/>
  </w:style>
  <w:style w:type="paragraph" w:customStyle="1" w:styleId="3D2272FC21F7413D997BDD08BAFEC6C4">
    <w:name w:val="3D2272FC21F7413D997BDD08BAFEC6C4"/>
  </w:style>
  <w:style w:type="paragraph" w:customStyle="1" w:styleId="8F5F2B1B98124E5496056E6488BFA56C">
    <w:name w:val="8F5F2B1B98124E5496056E6488BFA56C"/>
  </w:style>
  <w:style w:type="paragraph" w:customStyle="1" w:styleId="8A4311E4897A447A99AD0D6ACF597B5A">
    <w:name w:val="8A4311E4897A447A99AD0D6ACF597B5A"/>
  </w:style>
  <w:style w:type="paragraph" w:customStyle="1" w:styleId="F6C69E055E3049D5972CAFFA9D2EA746">
    <w:name w:val="F6C69E055E3049D5972CAFFA9D2EA746"/>
  </w:style>
  <w:style w:type="paragraph" w:customStyle="1" w:styleId="66CCC78A587D4CC4A956530E7798ABCF">
    <w:name w:val="66CCC78A587D4CC4A956530E7798ABCF"/>
  </w:style>
  <w:style w:type="paragraph" w:customStyle="1" w:styleId="C5A726D1F7124458A33A9AF6995D3B86">
    <w:name w:val="C5A726D1F7124458A33A9AF6995D3B86"/>
  </w:style>
  <w:style w:type="paragraph" w:customStyle="1" w:styleId="C611A5D37C3146F2B701C0EC87AAE3A1">
    <w:name w:val="C611A5D37C3146F2B701C0EC87AAE3A1"/>
  </w:style>
  <w:style w:type="paragraph" w:customStyle="1" w:styleId="16DB5C7B87904B89B33C7F62AE258D53">
    <w:name w:val="16DB5C7B87904B89B33C7F62AE258D53"/>
  </w:style>
  <w:style w:type="paragraph" w:customStyle="1" w:styleId="C77B6FE2FF8D4F738841DC3FAED4E1A9">
    <w:name w:val="C77B6FE2FF8D4F738841DC3FAED4E1A9"/>
  </w:style>
  <w:style w:type="paragraph" w:customStyle="1" w:styleId="6F619C0F70A54B16B4B434A0EA479997">
    <w:name w:val="6F619C0F70A54B16B4B434A0EA479997"/>
  </w:style>
  <w:style w:type="paragraph" w:customStyle="1" w:styleId="C04F4B610F2B47FF82BDB2416014AD2F">
    <w:name w:val="C04F4B610F2B47FF82BDB2416014AD2F"/>
  </w:style>
  <w:style w:type="paragraph" w:customStyle="1" w:styleId="B29C733980724D958AA77B3FCC37FD1A">
    <w:name w:val="B29C733980724D958AA77B3FCC37FD1A"/>
  </w:style>
  <w:style w:type="paragraph" w:customStyle="1" w:styleId="F1059C2D2AD042B9BC5F031989159940">
    <w:name w:val="F1059C2D2AD042B9BC5F031989159940"/>
  </w:style>
  <w:style w:type="paragraph" w:customStyle="1" w:styleId="31E80E5A329E450480FFBB4C674FF986">
    <w:name w:val="31E80E5A329E450480FFBB4C674FF986"/>
  </w:style>
  <w:style w:type="paragraph" w:customStyle="1" w:styleId="8BD333E48C914BF7B137815E9A1DC708">
    <w:name w:val="8BD333E48C914BF7B137815E9A1DC708"/>
  </w:style>
  <w:style w:type="paragraph" w:customStyle="1" w:styleId="D9B7F4048B8A42A88B4A9F318A55F0C7">
    <w:name w:val="D9B7F4048B8A42A88B4A9F318A55F0C7"/>
  </w:style>
  <w:style w:type="paragraph" w:customStyle="1" w:styleId="5E45852AA40F4E40A9DC6DFBF083CAB8">
    <w:name w:val="5E45852AA40F4E40A9DC6DFBF083CAB8"/>
  </w:style>
  <w:style w:type="paragraph" w:customStyle="1" w:styleId="419AD1CE25A44DD7A17671FABC6CEE99">
    <w:name w:val="419AD1CE25A44DD7A17671FABC6CEE99"/>
  </w:style>
  <w:style w:type="paragraph" w:customStyle="1" w:styleId="30BB08EB442F4598BC3B4423B2FC7B0E">
    <w:name w:val="30BB08EB442F4598BC3B4423B2FC7B0E"/>
  </w:style>
  <w:style w:type="paragraph" w:customStyle="1" w:styleId="6AF7221FEFFC4702A02C2352B6CB46A7">
    <w:name w:val="6AF7221FEFFC4702A02C2352B6CB46A7"/>
  </w:style>
  <w:style w:type="paragraph" w:customStyle="1" w:styleId="91CE58ED391C4273B67E8AD4333BD3A8">
    <w:name w:val="91CE58ED391C4273B67E8AD4333BD3A8"/>
  </w:style>
  <w:style w:type="paragraph" w:customStyle="1" w:styleId="CC899DCC68784FFFAAD6C2460193D8CC">
    <w:name w:val="CC899DCC68784FFFAAD6C2460193D8CC"/>
  </w:style>
  <w:style w:type="paragraph" w:customStyle="1" w:styleId="4DDBF2BE4D8649AB86D42C48CFF6186E">
    <w:name w:val="4DDBF2BE4D8649AB86D42C48CFF6186E"/>
  </w:style>
  <w:style w:type="paragraph" w:customStyle="1" w:styleId="0614C78D16CA46DE8C54CAD883C6D68A">
    <w:name w:val="0614C78D16CA46DE8C54CAD883C6D68A"/>
  </w:style>
  <w:style w:type="paragraph" w:customStyle="1" w:styleId="6A86FC83A6AD45EF835D95A8D0485C61">
    <w:name w:val="6A86FC83A6AD45EF835D95A8D0485C61"/>
  </w:style>
  <w:style w:type="paragraph" w:customStyle="1" w:styleId="90B6850B451E49E98493EE098A5B7573">
    <w:name w:val="90B6850B451E49E98493EE098A5B7573"/>
  </w:style>
  <w:style w:type="paragraph" w:customStyle="1" w:styleId="91BB07EB22024D10A0A66E72A13B70BA">
    <w:name w:val="91BB07EB22024D10A0A66E72A13B70B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7163EC442524B92B60216A22A1B0DB5">
    <w:name w:val="E7163EC442524B92B60216A22A1B0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2020-10-06T12:03:00Z</dcterms:created>
  <dcterms:modified xsi:type="dcterms:W3CDTF">2020-10-08T07:34:00Z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